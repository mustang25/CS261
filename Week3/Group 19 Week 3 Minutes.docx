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774EC" w14:textId="77777777" w:rsidR="00A27186" w:rsidRDefault="00171CC6">
      <w:pPr>
        <w:pStyle w:val="Title"/>
      </w:pPr>
      <w:r>
        <w:t>Group 19</w:t>
      </w:r>
    </w:p>
    <w:p w14:paraId="622D53B4" w14:textId="5DBB7C26" w:rsidR="00171CC6" w:rsidRDefault="000D51EA">
      <w:pPr>
        <w:pStyle w:val="Title"/>
      </w:pPr>
      <w:r>
        <w:t>Week 3</w:t>
      </w:r>
      <w:r w:rsidR="00171CC6">
        <w:t xml:space="preserve"> Minutes</w:t>
      </w:r>
    </w:p>
    <w:p w14:paraId="7FF115A6" w14:textId="2539319A" w:rsidR="00A27186" w:rsidRDefault="000D51EA">
      <w:pPr>
        <w:pStyle w:val="Heading1"/>
      </w:pPr>
      <w:r>
        <w:t>Wednesday, January 20</w:t>
      </w:r>
      <w:r w:rsidR="00171CC6">
        <w:t>, 2016</w:t>
      </w:r>
    </w:p>
    <w:p w14:paraId="5ED88BC5" w14:textId="77777777" w:rsidR="00171CC6" w:rsidRPr="00171CC6" w:rsidRDefault="00171CC6" w:rsidP="00171CC6">
      <w:pPr>
        <w:rPr>
          <w:b/>
        </w:rPr>
      </w:pPr>
      <w:r w:rsidRPr="00171CC6">
        <w:rPr>
          <w:b/>
        </w:rPr>
        <w:t>Attendees:</w:t>
      </w:r>
    </w:p>
    <w:p w14:paraId="3476F82F" w14:textId="77777777" w:rsidR="00171CC6" w:rsidRDefault="00171CC6" w:rsidP="00171CC6">
      <w:pPr>
        <w:spacing w:line="240" w:lineRule="auto"/>
      </w:pPr>
      <w:r>
        <w:t xml:space="preserve">Danielle </w:t>
      </w:r>
      <w:proofErr w:type="spellStart"/>
      <w:r>
        <w:t>Eckstrom</w:t>
      </w:r>
      <w:proofErr w:type="spellEnd"/>
      <w:r>
        <w:t xml:space="preserve">                                                                                                                                                Robert Navarro                                                                                                                                                    </w:t>
      </w:r>
      <w:proofErr w:type="spellStart"/>
      <w:r>
        <w:t>Ambrelle</w:t>
      </w:r>
      <w:proofErr w:type="spellEnd"/>
      <w:r>
        <w:t xml:space="preserve"> Palmer                                                                                                                                            David </w:t>
      </w:r>
      <w:proofErr w:type="spellStart"/>
      <w:r>
        <w:t>Sobota</w:t>
      </w:r>
      <w:proofErr w:type="spellEnd"/>
    </w:p>
    <w:p w14:paraId="531BE0F7" w14:textId="026023DA" w:rsidR="00171CC6" w:rsidRDefault="000D51EA" w:rsidP="00171CC6">
      <w:pPr>
        <w:spacing w:line="240" w:lineRule="auto"/>
      </w:pPr>
      <w:r>
        <w:t>Time: 7:00 PM – 8:30</w:t>
      </w:r>
      <w:r w:rsidR="00171CC6">
        <w:t xml:space="preserve"> PM</w:t>
      </w:r>
    </w:p>
    <w:p w14:paraId="6F923EEA" w14:textId="3D5B2A83" w:rsidR="00171CC6" w:rsidRDefault="00171CC6" w:rsidP="00171CC6">
      <w:pPr>
        <w:spacing w:line="240" w:lineRule="auto"/>
      </w:pPr>
      <w:r>
        <w:t xml:space="preserve">A skype chat was initiated with all group members present. </w:t>
      </w:r>
      <w:r w:rsidR="000D51EA">
        <w:t>Grades for the Week 2 assignments had just been released so we discussed any questions that came up from the assignments. We then proceeded to start working on this week</w:t>
      </w:r>
      <w:r w:rsidR="00044CC7">
        <w:t>’</w:t>
      </w:r>
      <w:r w:rsidR="000D51EA">
        <w:t>s worksheets.</w:t>
      </w:r>
    </w:p>
    <w:p w14:paraId="58849962" w14:textId="40CF1558" w:rsidR="00171CC6" w:rsidRDefault="000D51EA" w:rsidP="00171CC6">
      <w:pPr>
        <w:pStyle w:val="Heading2"/>
      </w:pPr>
      <w:r>
        <w:t>Worksheet 17</w:t>
      </w:r>
      <w:r w:rsidR="00171CC6">
        <w:t>:</w:t>
      </w:r>
    </w:p>
    <w:p w14:paraId="71FD2089" w14:textId="0DA5DA77" w:rsidR="00171CC6" w:rsidRDefault="000D51EA">
      <w:r>
        <w:t xml:space="preserve">This work sheet went fairly smoothly for everyone. We worked through the problems as a group and didn’t really run into any issues. These problems were similar to what we had seen in </w:t>
      </w:r>
      <w:r w:rsidR="00714923">
        <w:t>previous classes</w:t>
      </w:r>
      <w:r>
        <w:t>.</w:t>
      </w:r>
      <w:bookmarkStart w:id="0" w:name="_GoBack"/>
      <w:bookmarkEnd w:id="0"/>
    </w:p>
    <w:p w14:paraId="16D6231B" w14:textId="41B091A1" w:rsidR="00171CC6" w:rsidRDefault="000D51EA" w:rsidP="00171CC6">
      <w:pPr>
        <w:pStyle w:val="Heading2"/>
      </w:pPr>
      <w:r>
        <w:t>Worksheet 18</w:t>
      </w:r>
      <w:r w:rsidR="00171CC6">
        <w:t>:</w:t>
      </w:r>
    </w:p>
    <w:p w14:paraId="300D75B0" w14:textId="6BFD8BE6" w:rsidR="00171CC6" w:rsidRDefault="000D51EA" w:rsidP="00171CC6">
      <w:r>
        <w:t xml:space="preserve">We discussed the On Your Own questions at the beginning of the worksheet. Since there was not a need to submit answers we only discussed the questions and did not fill in any answers. We worked through this worksheet fairly quickly since it was once again a review of what we all had seen in previous classes. </w:t>
      </w:r>
    </w:p>
    <w:p w14:paraId="2AE2EF1D" w14:textId="3539486F" w:rsidR="000D51EA" w:rsidRDefault="000D51EA" w:rsidP="000D51EA">
      <w:pPr>
        <w:pStyle w:val="Heading2"/>
      </w:pPr>
      <w:r>
        <w:t>Worksheet 19</w:t>
      </w:r>
      <w:r>
        <w:t>:</w:t>
      </w:r>
    </w:p>
    <w:p w14:paraId="5EFBE514" w14:textId="04ED837B" w:rsidR="000D51EA" w:rsidRDefault="000D51EA" w:rsidP="000D51EA">
      <w:r>
        <w:t xml:space="preserve">This worksheet took the group a bit longer to work through. We worked as a group to answer the free answer questions at the beginning of the assignment. These were a bit more difficult for us since they were a bit more complex and writing out our thoughts took some effort. Once we moved on to writing the actual functions we moved fairly quickly. The first set of questions definitely helped us think of how to write the code. </w:t>
      </w:r>
    </w:p>
    <w:p w14:paraId="00901D4A" w14:textId="1D75DD6C" w:rsidR="000D51EA" w:rsidRDefault="000D51EA" w:rsidP="000D51EA">
      <w:pPr>
        <w:pStyle w:val="Heading2"/>
      </w:pPr>
      <w:r>
        <w:lastRenderedPageBreak/>
        <w:t>Worksheet 20</w:t>
      </w:r>
      <w:r>
        <w:t>:</w:t>
      </w:r>
    </w:p>
    <w:p w14:paraId="33C05E60" w14:textId="765A35A2" w:rsidR="000D51EA" w:rsidRDefault="000D51EA" w:rsidP="000D51EA">
      <w:r>
        <w:t xml:space="preserve">This worksheet was difficult in spots due to figuring out the index for adding values to the </w:t>
      </w:r>
      <w:proofErr w:type="spellStart"/>
      <w:r>
        <w:t>deque</w:t>
      </w:r>
      <w:proofErr w:type="spellEnd"/>
      <w:r w:rsidR="00714923">
        <w:t xml:space="preserve"> when wrapping around occurs</w:t>
      </w:r>
      <w:r>
        <w:t xml:space="preserve">. As a group we went through the slides in the lectures and figured out how to find the index when we have to wrap around the </w:t>
      </w:r>
      <w:proofErr w:type="spellStart"/>
      <w:r>
        <w:t>deque</w:t>
      </w:r>
      <w:proofErr w:type="spellEnd"/>
      <w:r>
        <w:t xml:space="preserve">. Once we figured out how to find the index we were able to work through writing the functions fairly easily. </w:t>
      </w:r>
    </w:p>
    <w:p w14:paraId="3B6B0890" w14:textId="2C335C80" w:rsidR="00A27186" w:rsidRPr="00BD44DA" w:rsidRDefault="00912FE2">
      <w:r>
        <w:t>At this point we had finished all of the worksheets for this week. We d</w:t>
      </w:r>
      <w:r w:rsidR="00744D63">
        <w:t xml:space="preserve">ecided that we will meet again on </w:t>
      </w:r>
      <w:r w:rsidR="00BD44DA">
        <w:rPr>
          <w:b/>
        </w:rPr>
        <w:t>Wednesday, January 27</w:t>
      </w:r>
      <w:r w:rsidR="00744D63" w:rsidRPr="00744D63">
        <w:rPr>
          <w:b/>
        </w:rPr>
        <w:t>, 2016.</w:t>
      </w:r>
      <w:r w:rsidR="00BD44DA">
        <w:rPr>
          <w:b/>
        </w:rPr>
        <w:t xml:space="preserve"> </w:t>
      </w:r>
    </w:p>
    <w:sectPr w:rsidR="00A27186" w:rsidRPr="00BD44DA">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1715F" w14:textId="77777777" w:rsidR="006A43C4" w:rsidRDefault="006A43C4">
      <w:pPr>
        <w:spacing w:after="0" w:line="240" w:lineRule="auto"/>
      </w:pPr>
      <w:r>
        <w:separator/>
      </w:r>
    </w:p>
  </w:endnote>
  <w:endnote w:type="continuationSeparator" w:id="0">
    <w:p w14:paraId="6A383503" w14:textId="77777777" w:rsidR="006A43C4" w:rsidRDefault="006A4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5F1D785B" w14:textId="77777777" w:rsidR="00A27186" w:rsidRDefault="0028001A">
        <w:r>
          <w:fldChar w:fldCharType="begin"/>
        </w:r>
        <w:r>
          <w:instrText xml:space="preserve"> PAGE   \* MERGEFORMAT </w:instrText>
        </w:r>
        <w:r>
          <w:fldChar w:fldCharType="separate"/>
        </w:r>
        <w:r w:rsidR="00044CC7">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07911" w14:textId="77777777" w:rsidR="006A43C4" w:rsidRDefault="006A43C4">
      <w:pPr>
        <w:spacing w:after="0" w:line="240" w:lineRule="auto"/>
      </w:pPr>
      <w:r>
        <w:separator/>
      </w:r>
    </w:p>
  </w:footnote>
  <w:footnote w:type="continuationSeparator" w:id="0">
    <w:p w14:paraId="35CBDDBB" w14:textId="77777777" w:rsidR="006A43C4" w:rsidRDefault="006A43C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C6"/>
    <w:rsid w:val="00044CC7"/>
    <w:rsid w:val="000D51EA"/>
    <w:rsid w:val="00171CC6"/>
    <w:rsid w:val="0028001A"/>
    <w:rsid w:val="006A43C4"/>
    <w:rsid w:val="00714923"/>
    <w:rsid w:val="00744D63"/>
    <w:rsid w:val="00912FE2"/>
    <w:rsid w:val="00A27186"/>
    <w:rsid w:val="00BD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D30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171CC6"/>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171CC6"/>
    <w:rPr>
      <w:rFonts w:asciiTheme="majorHAnsi" w:eastAsiaTheme="majorEastAsia" w:hAnsiTheme="majorHAnsi" w:cstheme="majorBidi"/>
      <w:color w:val="BF5B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b/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0</TotalTime>
  <Pages>2</Pages>
  <Words>346</Words>
  <Characters>1975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3</cp:revision>
  <cp:lastPrinted>2016-01-21T03:49:00Z</cp:lastPrinted>
  <dcterms:created xsi:type="dcterms:W3CDTF">2016-01-21T03:49:00Z</dcterms:created>
  <dcterms:modified xsi:type="dcterms:W3CDTF">2016-01-21T03:49:00Z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