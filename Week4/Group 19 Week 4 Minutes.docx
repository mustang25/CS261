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774EC" w14:textId="77777777" w:rsidR="00A27186" w:rsidRDefault="00171CC6">
      <w:pPr>
        <w:pStyle w:val="Title"/>
      </w:pPr>
      <w:r>
        <w:t>Group 19</w:t>
      </w:r>
    </w:p>
    <w:p w14:paraId="622D53B4" w14:textId="6A65389C" w:rsidR="00171CC6" w:rsidRDefault="00A02974">
      <w:pPr>
        <w:pStyle w:val="Title"/>
      </w:pPr>
      <w:r>
        <w:t>Week 4</w:t>
      </w:r>
      <w:r w:rsidR="00171CC6">
        <w:t xml:space="preserve"> Minutes</w:t>
      </w:r>
    </w:p>
    <w:p w14:paraId="7FF115A6" w14:textId="0C4895FE" w:rsidR="00A27186" w:rsidRDefault="00A02974">
      <w:pPr>
        <w:pStyle w:val="Heading1"/>
      </w:pPr>
      <w:r>
        <w:t>Wednesday, January 27</w:t>
      </w:r>
      <w:r w:rsidR="00171CC6">
        <w:t>, 2016</w:t>
      </w:r>
    </w:p>
    <w:p w14:paraId="5ED88BC5" w14:textId="77777777" w:rsidR="00171CC6" w:rsidRPr="00171CC6" w:rsidRDefault="00171CC6" w:rsidP="00171CC6">
      <w:pPr>
        <w:rPr>
          <w:b/>
        </w:rPr>
      </w:pPr>
      <w:r w:rsidRPr="00171CC6">
        <w:rPr>
          <w:b/>
        </w:rPr>
        <w:t>Attendees:</w:t>
      </w:r>
    </w:p>
    <w:p w14:paraId="3476F82F" w14:textId="77777777" w:rsidR="00171CC6" w:rsidRDefault="00171CC6" w:rsidP="00171CC6">
      <w:pPr>
        <w:spacing w:line="240" w:lineRule="auto"/>
      </w:pPr>
      <w:r>
        <w:t xml:space="preserve">Danielle </w:t>
      </w:r>
      <w:proofErr w:type="spellStart"/>
      <w:r>
        <w:t>Eckstrom</w:t>
      </w:r>
      <w:proofErr w:type="spellEnd"/>
      <w:r>
        <w:t xml:space="preserve">                                                                                                                                                Robert Navarro                                                                                                                                                    </w:t>
      </w:r>
      <w:proofErr w:type="spellStart"/>
      <w:r>
        <w:t>Ambrelle</w:t>
      </w:r>
      <w:proofErr w:type="spellEnd"/>
      <w:r>
        <w:t xml:space="preserve"> Palmer                                                                                                                                            David </w:t>
      </w:r>
      <w:proofErr w:type="spellStart"/>
      <w:r>
        <w:t>Sobota</w:t>
      </w:r>
      <w:proofErr w:type="spellEnd"/>
    </w:p>
    <w:p w14:paraId="531BE0F7" w14:textId="026023DA" w:rsidR="00171CC6" w:rsidRDefault="000D51EA" w:rsidP="00171CC6">
      <w:pPr>
        <w:spacing w:line="240" w:lineRule="auto"/>
      </w:pPr>
      <w:r>
        <w:t>Time: 7:00 PM – 8:30</w:t>
      </w:r>
      <w:r w:rsidR="00171CC6">
        <w:t xml:space="preserve"> PM</w:t>
      </w:r>
    </w:p>
    <w:p w14:paraId="6F923EEA" w14:textId="3A8796B9" w:rsidR="00171CC6" w:rsidRDefault="00171CC6" w:rsidP="00171CC6">
      <w:pPr>
        <w:spacing w:line="240" w:lineRule="auto"/>
      </w:pPr>
      <w:r>
        <w:t xml:space="preserve">A skype chat was initiated with all group members present. </w:t>
      </w:r>
      <w:r w:rsidR="00A02974">
        <w:t xml:space="preserve">We hadn’t received for the work that we turned in last week so we proceed to start on the worksheets for this week. </w:t>
      </w:r>
    </w:p>
    <w:p w14:paraId="58849962" w14:textId="76D96AA4" w:rsidR="00171CC6" w:rsidRDefault="00A02974" w:rsidP="00171CC6">
      <w:pPr>
        <w:pStyle w:val="Heading2"/>
      </w:pPr>
      <w:r>
        <w:t>Worksheet 22</w:t>
      </w:r>
      <w:r w:rsidR="00171CC6">
        <w:t>:</w:t>
      </w:r>
    </w:p>
    <w:p w14:paraId="71FD2089" w14:textId="724799A5" w:rsidR="00171CC6" w:rsidRDefault="00A02974">
      <w:r>
        <w:t>This worksheet was fairly straight forward and did not take us much time to complete. As a group we created the new functions and answered the algorithmic complexity questions at the end of the worksheet.</w:t>
      </w:r>
    </w:p>
    <w:p w14:paraId="16D6231B" w14:textId="73B0C163" w:rsidR="00171CC6" w:rsidRDefault="00A02974" w:rsidP="00171CC6">
      <w:pPr>
        <w:pStyle w:val="Heading2"/>
      </w:pPr>
      <w:r>
        <w:t>Worksheet 23</w:t>
      </w:r>
      <w:r w:rsidR="00171CC6">
        <w:t>:</w:t>
      </w:r>
    </w:p>
    <w:p w14:paraId="300D75B0" w14:textId="4A75DF77" w:rsidR="00171CC6" w:rsidRDefault="00A02974" w:rsidP="00171CC6">
      <w:r>
        <w:t>For this worksheet we found that referencing the lectures for the week was very helpful. We were able to fill in the missing functions fairly quickly.</w:t>
      </w:r>
    </w:p>
    <w:p w14:paraId="2AE2EF1D" w14:textId="65F40FED" w:rsidR="000D51EA" w:rsidRDefault="00A02974" w:rsidP="000D51EA">
      <w:pPr>
        <w:pStyle w:val="Heading2"/>
      </w:pPr>
      <w:r>
        <w:t>Worksheet 24</w:t>
      </w:r>
      <w:r w:rsidR="000D51EA">
        <w:t>:</w:t>
      </w:r>
    </w:p>
    <w:p w14:paraId="5EFBE514" w14:textId="4FDCA9E2" w:rsidR="000D51EA" w:rsidRDefault="00A02974" w:rsidP="000D51EA">
      <w:r>
        <w:t xml:space="preserve">This work sheet was a bit more difficult for us to finish. The first few functions did not take us long to figure out, but the </w:t>
      </w:r>
      <w:proofErr w:type="spellStart"/>
      <w:r w:rsidRPr="00A02974">
        <w:t>linkedListIteratorRemove</w:t>
      </w:r>
      <w:proofErr w:type="spellEnd"/>
      <w:r>
        <w:t xml:space="preserve"> function took us a while. After drawing things out and talking amongst ourselves we were able to solve the problem. </w:t>
      </w:r>
    </w:p>
    <w:p w14:paraId="00901D4A" w14:textId="17B06870" w:rsidR="000D51EA" w:rsidRDefault="00A02974" w:rsidP="000D51EA">
      <w:pPr>
        <w:pStyle w:val="Heading2"/>
      </w:pPr>
      <w:r>
        <w:t>Worksheet 26</w:t>
      </w:r>
      <w:r w:rsidR="000D51EA">
        <w:t>:</w:t>
      </w:r>
    </w:p>
    <w:p w14:paraId="5F6E2841" w14:textId="10898DEF" w:rsidR="00A02974" w:rsidRPr="00A02974" w:rsidRDefault="00A02974" w:rsidP="00A02974">
      <w:r>
        <w:t xml:space="preserve">We worked through the algorithmic complexity problems by talking the problems out as a group. We made sure to completely understand why we chose the answer that we had. </w:t>
      </w:r>
      <w:r w:rsidR="007321C3">
        <w:t xml:space="preserve">We then finished up the last few functions in the worksheet with little trouble. </w:t>
      </w:r>
      <w:bookmarkStart w:id="0" w:name="_GoBack"/>
      <w:bookmarkEnd w:id="0"/>
    </w:p>
    <w:p w14:paraId="3B6B0890" w14:textId="4DFFD44F" w:rsidR="00A27186" w:rsidRPr="00BD44DA" w:rsidRDefault="00912FE2">
      <w:r>
        <w:lastRenderedPageBreak/>
        <w:t>At this point we had finished all of the worksheets for this week. We d</w:t>
      </w:r>
      <w:r w:rsidR="00744D63">
        <w:t xml:space="preserve">ecided that we will meet again on </w:t>
      </w:r>
      <w:r w:rsidR="00BD44DA">
        <w:rPr>
          <w:b/>
        </w:rPr>
        <w:t xml:space="preserve">Wednesday, </w:t>
      </w:r>
      <w:r w:rsidR="00A02974">
        <w:rPr>
          <w:b/>
        </w:rPr>
        <w:t>February 3</w:t>
      </w:r>
      <w:r w:rsidR="00744D63" w:rsidRPr="00744D63">
        <w:rPr>
          <w:b/>
        </w:rPr>
        <w:t>, 2016.</w:t>
      </w:r>
      <w:r w:rsidR="00BD44DA">
        <w:rPr>
          <w:b/>
        </w:rPr>
        <w:t xml:space="preserve"> </w:t>
      </w:r>
    </w:p>
    <w:sectPr w:rsidR="00A27186" w:rsidRPr="00BD44DA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2CA34" w14:textId="77777777" w:rsidR="008E6F02" w:rsidRDefault="008E6F02">
      <w:pPr>
        <w:spacing w:after="0" w:line="240" w:lineRule="auto"/>
      </w:pPr>
      <w:r>
        <w:separator/>
      </w:r>
    </w:p>
  </w:endnote>
  <w:endnote w:type="continuationSeparator" w:id="0">
    <w:p w14:paraId="12B3B3A6" w14:textId="77777777" w:rsidR="008E6F02" w:rsidRDefault="008E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D785B" w14:textId="77777777" w:rsidR="00A27186" w:rsidRDefault="0028001A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1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5D912" w14:textId="77777777" w:rsidR="008E6F02" w:rsidRDefault="008E6F02">
      <w:pPr>
        <w:spacing w:after="0" w:line="240" w:lineRule="auto"/>
      </w:pPr>
      <w:r>
        <w:separator/>
      </w:r>
    </w:p>
  </w:footnote>
  <w:footnote w:type="continuationSeparator" w:id="0">
    <w:p w14:paraId="20225ADF" w14:textId="77777777" w:rsidR="008E6F02" w:rsidRDefault="008E6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C6"/>
    <w:rsid w:val="00044CC7"/>
    <w:rsid w:val="000D51EA"/>
    <w:rsid w:val="00171CC6"/>
    <w:rsid w:val="0028001A"/>
    <w:rsid w:val="006A43C4"/>
    <w:rsid w:val="00714923"/>
    <w:rsid w:val="007321C3"/>
    <w:rsid w:val="00744D63"/>
    <w:rsid w:val="008E6F02"/>
    <w:rsid w:val="00912FE2"/>
    <w:rsid w:val="00A02974"/>
    <w:rsid w:val="00A27186"/>
    <w:rsid w:val="00B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D3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171CC6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b/Library/Containers/com.microsoft.Word/Data/Library/Caches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0</TotalTime>
  <Pages>2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Rob Navarro</cp:lastModifiedBy>
  <cp:revision>3</cp:revision>
  <cp:lastPrinted>2016-01-30T22:05:00Z</cp:lastPrinted>
  <dcterms:created xsi:type="dcterms:W3CDTF">2016-01-30T22:05:00Z</dcterms:created>
  <dcterms:modified xsi:type="dcterms:W3CDTF">2016-01-30T22:05:00Z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