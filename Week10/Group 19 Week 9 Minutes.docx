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774EC" w14:textId="77777777" w:rsidR="00A27186" w:rsidRDefault="00171CC6">
      <w:pPr>
        <w:pStyle w:val="Title"/>
      </w:pPr>
      <w:r>
        <w:t>Group 19</w:t>
      </w:r>
    </w:p>
    <w:p w14:paraId="622D53B4" w14:textId="476D31C8" w:rsidR="00171CC6" w:rsidRDefault="007026DA">
      <w:pPr>
        <w:pStyle w:val="Title"/>
      </w:pPr>
      <w:r>
        <w:t>Week 9</w:t>
      </w:r>
      <w:bookmarkStart w:id="0" w:name="_GoBack"/>
      <w:bookmarkEnd w:id="0"/>
      <w:r w:rsidR="00171CC6">
        <w:t xml:space="preserve"> Minutes</w:t>
      </w:r>
    </w:p>
    <w:p w14:paraId="7FF115A6" w14:textId="2A71EB46" w:rsidR="00A27186" w:rsidRDefault="007026DA">
      <w:pPr>
        <w:pStyle w:val="Heading1"/>
      </w:pPr>
      <w:r>
        <w:t>Thursday</w:t>
      </w:r>
      <w:r w:rsidR="00A02974">
        <w:t xml:space="preserve">, </w:t>
      </w:r>
      <w:r>
        <w:t>March 3</w:t>
      </w:r>
      <w:r w:rsidR="00171CC6">
        <w:t>, 2016</w:t>
      </w:r>
    </w:p>
    <w:p w14:paraId="5ED88BC5" w14:textId="77777777" w:rsidR="00171CC6" w:rsidRPr="00171CC6" w:rsidRDefault="00171CC6" w:rsidP="00171CC6">
      <w:pPr>
        <w:rPr>
          <w:b/>
        </w:rPr>
      </w:pPr>
      <w:r w:rsidRPr="00171CC6">
        <w:rPr>
          <w:b/>
        </w:rPr>
        <w:t>Attendees:</w:t>
      </w:r>
    </w:p>
    <w:p w14:paraId="3476F82F" w14:textId="77777777" w:rsidR="00171CC6" w:rsidRDefault="00171CC6" w:rsidP="00171CC6">
      <w:pPr>
        <w:spacing w:line="240" w:lineRule="auto"/>
      </w:pPr>
      <w:r>
        <w:t xml:space="preserve">Danielle </w:t>
      </w:r>
      <w:proofErr w:type="spellStart"/>
      <w:r>
        <w:t>Eckstrom</w:t>
      </w:r>
      <w:proofErr w:type="spellEnd"/>
      <w:r>
        <w:t xml:space="preserve">                                                                                                                                                Robert Navarro                                                                                                                                                    </w:t>
      </w:r>
      <w:proofErr w:type="spellStart"/>
      <w:r>
        <w:t>Ambrelle</w:t>
      </w:r>
      <w:proofErr w:type="spellEnd"/>
      <w:r>
        <w:t xml:space="preserve"> Palmer                                                                                                                                            David </w:t>
      </w:r>
      <w:proofErr w:type="spellStart"/>
      <w:r>
        <w:t>Sobota</w:t>
      </w:r>
      <w:proofErr w:type="spellEnd"/>
    </w:p>
    <w:p w14:paraId="531BE0F7" w14:textId="04DC90A6" w:rsidR="00171CC6" w:rsidRDefault="007026DA" w:rsidP="00171CC6">
      <w:pPr>
        <w:spacing w:line="240" w:lineRule="auto"/>
      </w:pPr>
      <w:r>
        <w:t>Time: 7:00 PM – 8:0</w:t>
      </w:r>
      <w:r w:rsidR="000D51EA">
        <w:t>0</w:t>
      </w:r>
      <w:r w:rsidR="00171CC6">
        <w:t xml:space="preserve"> PM</w:t>
      </w:r>
    </w:p>
    <w:p w14:paraId="6F923EEA" w14:textId="3A8796B9" w:rsidR="00171CC6" w:rsidRDefault="00171CC6" w:rsidP="00171CC6">
      <w:pPr>
        <w:spacing w:line="240" w:lineRule="auto"/>
      </w:pPr>
      <w:r>
        <w:t xml:space="preserve">A skype chat was initiated with all group members present. </w:t>
      </w:r>
      <w:r w:rsidR="00A02974">
        <w:t xml:space="preserve">We hadn’t received for the work that we turned in last week so we proceed to start on the worksheets for this week. </w:t>
      </w:r>
    </w:p>
    <w:p w14:paraId="58849962" w14:textId="7CDF1522" w:rsidR="00171CC6" w:rsidRDefault="007026DA" w:rsidP="00171CC6">
      <w:pPr>
        <w:pStyle w:val="Heading2"/>
      </w:pPr>
      <w:r>
        <w:t>Worksheet 40</w:t>
      </w:r>
      <w:r w:rsidR="00171CC6">
        <w:t>:</w:t>
      </w:r>
    </w:p>
    <w:p w14:paraId="7EB20668" w14:textId="6915BD08" w:rsidR="007026DA" w:rsidRPr="007026DA" w:rsidRDefault="007026DA" w:rsidP="007026DA">
      <w:r>
        <w:t>This worksheet was fairly straight forward for our group. We were able to finish the adjacency matrix fairly quickly and we were also able to finish the edge list pretty fast</w:t>
      </w:r>
    </w:p>
    <w:p w14:paraId="16D6231B" w14:textId="0ACA78DE" w:rsidR="00171CC6" w:rsidRDefault="007026DA" w:rsidP="00171CC6">
      <w:pPr>
        <w:pStyle w:val="Heading2"/>
      </w:pPr>
      <w:r>
        <w:t>Worksheet 41</w:t>
      </w:r>
      <w:r w:rsidR="00171CC6">
        <w:t>:</w:t>
      </w:r>
    </w:p>
    <w:p w14:paraId="0201D2BF" w14:textId="7BD194BA" w:rsidR="007026DA" w:rsidRPr="007026DA" w:rsidRDefault="007026DA" w:rsidP="007026DA">
      <w:r>
        <w:t>This worksheet took a bit longer but still not that long. We traced through the maze as a group using both the DFS and BFS methods. Overall it did not take us very long to find a solution.</w:t>
      </w:r>
    </w:p>
    <w:p w14:paraId="4DB2FA50" w14:textId="4B1636EC" w:rsidR="00320440" w:rsidRDefault="007026DA" w:rsidP="00320440">
      <w:pPr>
        <w:pStyle w:val="Heading2"/>
      </w:pPr>
      <w:r>
        <w:t>Worksheet 42</w:t>
      </w:r>
      <w:r w:rsidR="00320440">
        <w:t>:</w:t>
      </w:r>
    </w:p>
    <w:p w14:paraId="32439C22" w14:textId="621F6CCD" w:rsidR="007026DA" w:rsidRPr="007026DA" w:rsidRDefault="007026DA" w:rsidP="007026DA">
      <w:r>
        <w:t xml:space="preserve">After completing the previous worksheets, we had a fairly good idea on how to work on this worksheet. We finished the worksheet quickly and we were sure to answer any questions came up while solving it. </w:t>
      </w:r>
    </w:p>
    <w:p w14:paraId="3B6B0890" w14:textId="29500A90" w:rsidR="00A27186" w:rsidRPr="00BD44DA" w:rsidRDefault="00912FE2">
      <w:r>
        <w:t>At this point we had finished all of the worksheets for this week. We d</w:t>
      </w:r>
      <w:r w:rsidR="00744D63">
        <w:t xml:space="preserve">ecided that we will meet again on </w:t>
      </w:r>
      <w:r w:rsidR="007026DA">
        <w:rPr>
          <w:b/>
        </w:rPr>
        <w:t>Wednesday</w:t>
      </w:r>
      <w:r w:rsidR="00BD44DA">
        <w:rPr>
          <w:b/>
        </w:rPr>
        <w:t xml:space="preserve">, </w:t>
      </w:r>
      <w:r w:rsidR="000F7683">
        <w:rPr>
          <w:b/>
        </w:rPr>
        <w:t>March</w:t>
      </w:r>
      <w:r w:rsidR="00320440">
        <w:rPr>
          <w:b/>
        </w:rPr>
        <w:t xml:space="preserve"> </w:t>
      </w:r>
      <w:r w:rsidR="007026DA">
        <w:rPr>
          <w:b/>
        </w:rPr>
        <w:t>9</w:t>
      </w:r>
      <w:r w:rsidR="00744D63" w:rsidRPr="00744D63">
        <w:rPr>
          <w:b/>
        </w:rPr>
        <w:t>, 2016.</w:t>
      </w:r>
      <w:r w:rsidR="00BD44DA">
        <w:rPr>
          <w:b/>
        </w:rPr>
        <w:t xml:space="preserve"> </w:t>
      </w:r>
    </w:p>
    <w:sectPr w:rsidR="00A27186" w:rsidRPr="00BD44DA">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2AD48" w14:textId="77777777" w:rsidR="002977A9" w:rsidRDefault="002977A9">
      <w:pPr>
        <w:spacing w:after="0" w:line="240" w:lineRule="auto"/>
      </w:pPr>
      <w:r>
        <w:separator/>
      </w:r>
    </w:p>
  </w:endnote>
  <w:endnote w:type="continuationSeparator" w:id="0">
    <w:p w14:paraId="238F686A" w14:textId="77777777" w:rsidR="002977A9" w:rsidRDefault="0029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5F1D785B" w14:textId="77777777" w:rsidR="00A27186" w:rsidRDefault="0028001A">
        <w:r>
          <w:fldChar w:fldCharType="begin"/>
        </w:r>
        <w:r>
          <w:instrText xml:space="preserve"> PAGE   \* MERGEFORMAT </w:instrText>
        </w:r>
        <w:r>
          <w:fldChar w:fldCharType="separate"/>
        </w:r>
        <w:r w:rsidR="00823590">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62645" w14:textId="77777777" w:rsidR="002977A9" w:rsidRDefault="002977A9">
      <w:pPr>
        <w:spacing w:after="0" w:line="240" w:lineRule="auto"/>
      </w:pPr>
      <w:r>
        <w:separator/>
      </w:r>
    </w:p>
  </w:footnote>
  <w:footnote w:type="continuationSeparator" w:id="0">
    <w:p w14:paraId="09ABB8C8" w14:textId="77777777" w:rsidR="002977A9" w:rsidRDefault="002977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C6"/>
    <w:rsid w:val="00044CC7"/>
    <w:rsid w:val="000D51EA"/>
    <w:rsid w:val="000F7683"/>
    <w:rsid w:val="00171CC6"/>
    <w:rsid w:val="00180F21"/>
    <w:rsid w:val="0028001A"/>
    <w:rsid w:val="002977A9"/>
    <w:rsid w:val="00320440"/>
    <w:rsid w:val="006A43C4"/>
    <w:rsid w:val="007026DA"/>
    <w:rsid w:val="00714923"/>
    <w:rsid w:val="007321C3"/>
    <w:rsid w:val="00744D63"/>
    <w:rsid w:val="00823590"/>
    <w:rsid w:val="008E6F02"/>
    <w:rsid w:val="00912FE2"/>
    <w:rsid w:val="00953268"/>
    <w:rsid w:val="00A02974"/>
    <w:rsid w:val="00A27186"/>
    <w:rsid w:val="00BD44DA"/>
    <w:rsid w:val="00D027A9"/>
    <w:rsid w:val="00D5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30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71CC6"/>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171CC6"/>
    <w:rPr>
      <w:rFonts w:asciiTheme="majorHAnsi" w:eastAsiaTheme="majorEastAsia" w:hAnsiTheme="majorHAnsi" w:cstheme="majorBidi"/>
      <w:color w:val="BF5B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0</TotalTime>
  <Pages>1</Pages>
  <Words>277</Words>
  <Characters>1215</Characters>
  <Application>Microsoft Macintosh Word</Application>
  <DocSecurity>0</DocSecurity>
  <Lines>35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2</cp:revision>
  <cp:lastPrinted>2016-03-06T15:05:00Z</cp:lastPrinted>
  <dcterms:created xsi:type="dcterms:W3CDTF">2016-03-06T15:07:00Z</dcterms:created>
  <dcterms:modified xsi:type="dcterms:W3CDTF">2016-03-06T15:07:00Z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