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0DF31C67" w:rsidR="00171CC6" w:rsidRDefault="00FD3C83">
      <w:pPr>
        <w:pStyle w:val="Title"/>
      </w:pPr>
      <w:r>
        <w:t>Week 10</w:t>
      </w:r>
      <w:r w:rsidR="00171CC6">
        <w:t xml:space="preserve"> Minutes</w:t>
      </w:r>
    </w:p>
    <w:p w14:paraId="7FF115A6" w14:textId="44A038D2" w:rsidR="00A27186" w:rsidRDefault="00FD3C83">
      <w:pPr>
        <w:pStyle w:val="Heading1"/>
      </w:pPr>
      <w:r>
        <w:t>Wednesday</w:t>
      </w:r>
      <w:r w:rsidR="00A02974">
        <w:t xml:space="preserve">, </w:t>
      </w:r>
      <w:r>
        <w:t>March 9</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531BE0F7" w14:textId="6E8059A6" w:rsidR="00171CC6" w:rsidRDefault="00FD3C83" w:rsidP="00171CC6">
      <w:pPr>
        <w:spacing w:line="240" w:lineRule="auto"/>
      </w:pPr>
      <w:r>
        <w:t>Time: 7:00 PM – 7:30</w:t>
      </w:r>
      <w:r w:rsidR="00171CC6">
        <w:t xml:space="preserve"> PM</w:t>
      </w:r>
    </w:p>
    <w:p w14:paraId="6F923EEA" w14:textId="025D28F2" w:rsidR="00171CC6" w:rsidRDefault="00171CC6" w:rsidP="00171CC6">
      <w:pPr>
        <w:spacing w:line="240" w:lineRule="auto"/>
      </w:pPr>
      <w:r>
        <w:t xml:space="preserve">A skype chat was initiated with all group members present. </w:t>
      </w:r>
    </w:p>
    <w:p w14:paraId="58849962" w14:textId="389B23C1" w:rsidR="00171CC6" w:rsidRDefault="007026DA" w:rsidP="00171CC6">
      <w:pPr>
        <w:pStyle w:val="Heading2"/>
      </w:pPr>
      <w:r>
        <w:t xml:space="preserve">Worksheet </w:t>
      </w:r>
      <w:r w:rsidR="00FD3C83">
        <w:t>30</w:t>
      </w:r>
      <w:r w:rsidR="00171CC6">
        <w:t>:</w:t>
      </w:r>
    </w:p>
    <w:p w14:paraId="7EB20668" w14:textId="3463C70A" w:rsidR="007026DA" w:rsidRPr="007026DA" w:rsidRDefault="00FD3C83" w:rsidP="007026DA">
      <w:r>
        <w:t>We worked through this worksheet and made sure that everyone understood the code that we ended up using. We also talked through the free answer questions and further discussed how the stack worked with the iterator.</w:t>
      </w:r>
    </w:p>
    <w:p w14:paraId="16D6231B" w14:textId="4532E373" w:rsidR="00171CC6" w:rsidRDefault="007026DA" w:rsidP="00171CC6">
      <w:pPr>
        <w:pStyle w:val="Heading2"/>
      </w:pPr>
      <w:r>
        <w:t xml:space="preserve">Worksheet </w:t>
      </w:r>
      <w:r w:rsidR="00FD3C83">
        <w:t>32</w:t>
      </w:r>
      <w:r w:rsidR="00171CC6">
        <w:t>:</w:t>
      </w:r>
    </w:p>
    <w:p w14:paraId="02CB8BE8" w14:textId="47E9B882" w:rsidR="00FD3C83" w:rsidRDefault="00FD3C83">
      <w:r>
        <w:t>We started this worksheet off by answering the free answer questions. We were able to find many of the answers within the lecture and we discussed the answer to make sure that everyone had an understanding. We then proceeded to fill in the missing functions for this worksheet and we discussed them along the way.</w:t>
      </w:r>
    </w:p>
    <w:p w14:paraId="3B6B0890" w14:textId="0F9D21A4" w:rsidR="00A27186" w:rsidRPr="00BD44DA" w:rsidRDefault="00FD3C83">
      <w:r>
        <w:t xml:space="preserve">These are the final worksheets for the quarter so no further meetings are planned to work on worksheets. However, we do plan to study as a group in the coming days. </w:t>
      </w:r>
      <w:bookmarkStart w:id="0" w:name="_GoBack"/>
      <w:bookmarkEnd w:id="0"/>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B3FC3" w14:textId="77777777" w:rsidR="006E5B6A" w:rsidRDefault="006E5B6A">
      <w:pPr>
        <w:spacing w:after="0" w:line="240" w:lineRule="auto"/>
      </w:pPr>
      <w:r>
        <w:separator/>
      </w:r>
    </w:p>
  </w:endnote>
  <w:endnote w:type="continuationSeparator" w:id="0">
    <w:p w14:paraId="6918866A" w14:textId="77777777" w:rsidR="006E5B6A" w:rsidRDefault="006E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82359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B2B45" w14:textId="77777777" w:rsidR="006E5B6A" w:rsidRDefault="006E5B6A">
      <w:pPr>
        <w:spacing w:after="0" w:line="240" w:lineRule="auto"/>
      </w:pPr>
      <w:r>
        <w:separator/>
      </w:r>
    </w:p>
  </w:footnote>
  <w:footnote w:type="continuationSeparator" w:id="0">
    <w:p w14:paraId="364BBA6A" w14:textId="77777777" w:rsidR="006E5B6A" w:rsidRDefault="006E5B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0F7683"/>
    <w:rsid w:val="00171CC6"/>
    <w:rsid w:val="00180F21"/>
    <w:rsid w:val="0028001A"/>
    <w:rsid w:val="002977A9"/>
    <w:rsid w:val="00320440"/>
    <w:rsid w:val="006A43C4"/>
    <w:rsid w:val="006E5B6A"/>
    <w:rsid w:val="007026DA"/>
    <w:rsid w:val="00714923"/>
    <w:rsid w:val="007321C3"/>
    <w:rsid w:val="00744D63"/>
    <w:rsid w:val="00823590"/>
    <w:rsid w:val="008E6F02"/>
    <w:rsid w:val="00912FE2"/>
    <w:rsid w:val="00953268"/>
    <w:rsid w:val="00A02974"/>
    <w:rsid w:val="00A27186"/>
    <w:rsid w:val="00BD44DA"/>
    <w:rsid w:val="00D027A9"/>
    <w:rsid w:val="00D537BB"/>
    <w:rsid w:val="00FD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TotalTime>
  <Pages>1</Pages>
  <Words>203</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2</cp:revision>
  <cp:lastPrinted>2016-03-06T15:05:00Z</cp:lastPrinted>
  <dcterms:created xsi:type="dcterms:W3CDTF">2016-03-10T02:40:00Z</dcterms:created>
  <dcterms:modified xsi:type="dcterms:W3CDTF">2016-03-10T02:40:00Z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