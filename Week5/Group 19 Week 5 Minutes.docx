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774EC" w14:textId="77777777" w:rsidR="00A27186" w:rsidRDefault="00171CC6">
      <w:pPr>
        <w:pStyle w:val="Title"/>
      </w:pPr>
      <w:r>
        <w:t>Group 19</w:t>
      </w:r>
    </w:p>
    <w:p w14:paraId="622D53B4" w14:textId="6A65389C" w:rsidR="00171CC6" w:rsidRDefault="00A02974">
      <w:pPr>
        <w:pStyle w:val="Title"/>
      </w:pPr>
      <w:r>
        <w:t>Week 4</w:t>
      </w:r>
      <w:r w:rsidR="00171CC6">
        <w:t xml:space="preserve"> Minutes</w:t>
      </w:r>
    </w:p>
    <w:p w14:paraId="7FF115A6" w14:textId="59CAC120" w:rsidR="00A27186" w:rsidRDefault="00A02974">
      <w:pPr>
        <w:pStyle w:val="Heading1"/>
      </w:pPr>
      <w:r>
        <w:t xml:space="preserve">Wednesday, </w:t>
      </w:r>
      <w:r w:rsidR="00180F21">
        <w:t>February 3</w:t>
      </w:r>
      <w:r w:rsidR="00171CC6">
        <w:t>, 2016</w:t>
      </w:r>
    </w:p>
    <w:p w14:paraId="5ED88BC5" w14:textId="77777777" w:rsidR="00171CC6" w:rsidRPr="00171CC6" w:rsidRDefault="00171CC6" w:rsidP="00171CC6">
      <w:pPr>
        <w:rPr>
          <w:b/>
        </w:rPr>
      </w:pPr>
      <w:r w:rsidRPr="00171CC6">
        <w:rPr>
          <w:b/>
        </w:rPr>
        <w:t>Attendees:</w:t>
      </w:r>
    </w:p>
    <w:p w14:paraId="3476F82F" w14:textId="77777777" w:rsidR="00171CC6" w:rsidRDefault="00171CC6" w:rsidP="00171CC6">
      <w:pPr>
        <w:spacing w:line="240" w:lineRule="auto"/>
      </w:pPr>
      <w:r>
        <w:t>Danielle Eckstrom                                                                                                                                                Robert Navarro                                                                                                                                                    Ambrelle Palmer                                                                                                                                            David Sobota</w:t>
      </w:r>
    </w:p>
    <w:p w14:paraId="531BE0F7" w14:textId="026023DA" w:rsidR="00171CC6" w:rsidRDefault="000D51EA" w:rsidP="00171CC6">
      <w:pPr>
        <w:spacing w:line="240" w:lineRule="auto"/>
      </w:pPr>
      <w:r>
        <w:t>Time: 7:00 PM – 8:30</w:t>
      </w:r>
      <w:r w:rsidR="00171CC6">
        <w:t xml:space="preserve"> PM</w:t>
      </w:r>
    </w:p>
    <w:p w14:paraId="6F923EEA" w14:textId="3A8796B9" w:rsidR="00171CC6" w:rsidRDefault="00171CC6" w:rsidP="00171CC6">
      <w:pPr>
        <w:spacing w:line="240" w:lineRule="auto"/>
      </w:pPr>
      <w:r>
        <w:t xml:space="preserve">A skype chat was initiated with all group members present. </w:t>
      </w:r>
      <w:r w:rsidR="00A02974">
        <w:t xml:space="preserve">We hadn’t received for the work that we turned in last week so we proceed to start on the worksheets for this week. </w:t>
      </w:r>
    </w:p>
    <w:p w14:paraId="58849962" w14:textId="58D65C1A" w:rsidR="00171CC6" w:rsidRDefault="00180F21" w:rsidP="00171CC6">
      <w:pPr>
        <w:pStyle w:val="Heading2"/>
      </w:pPr>
      <w:r>
        <w:t>Worksheet 28</w:t>
      </w:r>
      <w:r w:rsidR="00171CC6">
        <w:t>:</w:t>
      </w:r>
    </w:p>
    <w:p w14:paraId="71FD2089" w14:textId="6D9A8988" w:rsidR="00171CC6" w:rsidRDefault="00A02974">
      <w:r>
        <w:t>This worksheet was fairly straight forward and did</w:t>
      </w:r>
      <w:r w:rsidR="00180F21">
        <w:t xml:space="preserve">n’t take to much time for us to complete as a group. We made sure to go through each question and draw out the required pictures. We were sure to discuss each question so that everyone had a good understanding of the answer. </w:t>
      </w:r>
    </w:p>
    <w:p w14:paraId="16D6231B" w14:textId="152B6564" w:rsidR="00171CC6" w:rsidRDefault="00180F21" w:rsidP="00171CC6">
      <w:pPr>
        <w:pStyle w:val="Heading2"/>
      </w:pPr>
      <w:r>
        <w:t>Worksheet 29</w:t>
      </w:r>
      <w:r w:rsidR="00171CC6">
        <w:t>:</w:t>
      </w:r>
    </w:p>
    <w:p w14:paraId="300D75B0" w14:textId="184DA851" w:rsidR="00171CC6" w:rsidRDefault="00180F21" w:rsidP="00171CC6">
      <w:r>
        <w:t xml:space="preserve">We were able to work through the first few functions in this worksheet fairly quickly. However, as we got to working on the functions after removeBST we took a considerable amount of time to work through the functions. We mainly struggled with grasping what was happening with the recursion when we removed a node from the binary tree. We ended up coming up with an answer but we will be sure to go over the problem again next week when the answers are available. </w:t>
      </w:r>
    </w:p>
    <w:p w14:paraId="3B6B0890" w14:textId="65AF2D71" w:rsidR="00A27186" w:rsidRPr="00BD44DA" w:rsidRDefault="00912FE2">
      <w:r>
        <w:t>At this point we had finished all of the worksheets for this week. We d</w:t>
      </w:r>
      <w:r w:rsidR="00744D63">
        <w:t xml:space="preserve">ecided that we will meet again on </w:t>
      </w:r>
      <w:r w:rsidR="00BD44DA">
        <w:rPr>
          <w:b/>
        </w:rPr>
        <w:t xml:space="preserve">Wednesday, </w:t>
      </w:r>
      <w:r w:rsidR="00180F21">
        <w:rPr>
          <w:b/>
        </w:rPr>
        <w:t>February 10</w:t>
      </w:r>
      <w:bookmarkStart w:id="0" w:name="_GoBack"/>
      <w:bookmarkEnd w:id="0"/>
      <w:r w:rsidR="00744D63" w:rsidRPr="00744D63">
        <w:rPr>
          <w:b/>
        </w:rPr>
        <w:t>, 2016.</w:t>
      </w:r>
      <w:r w:rsidR="00BD44DA">
        <w:rPr>
          <w:b/>
        </w:rPr>
        <w:t xml:space="preserve"> </w:t>
      </w:r>
    </w:p>
    <w:sectPr w:rsidR="00A27186" w:rsidRPr="00BD44DA">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1F1A4" w14:textId="77777777" w:rsidR="00D027A9" w:rsidRDefault="00D027A9">
      <w:pPr>
        <w:spacing w:after="0" w:line="240" w:lineRule="auto"/>
      </w:pPr>
      <w:r>
        <w:separator/>
      </w:r>
    </w:p>
  </w:endnote>
  <w:endnote w:type="continuationSeparator" w:id="0">
    <w:p w14:paraId="7F36BD18" w14:textId="77777777" w:rsidR="00D027A9" w:rsidRDefault="00D02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5F1D785B" w14:textId="77777777" w:rsidR="00A27186" w:rsidRDefault="0028001A">
        <w:r>
          <w:fldChar w:fldCharType="begin"/>
        </w:r>
        <w:r>
          <w:instrText xml:space="preserve"> PAGE   \* MERGEFORMAT </w:instrText>
        </w:r>
        <w:r>
          <w:fldChar w:fldCharType="separate"/>
        </w:r>
        <w:r w:rsidR="00180F21">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77DCD9" w14:textId="77777777" w:rsidR="00D027A9" w:rsidRDefault="00D027A9">
      <w:pPr>
        <w:spacing w:after="0" w:line="240" w:lineRule="auto"/>
      </w:pPr>
      <w:r>
        <w:separator/>
      </w:r>
    </w:p>
  </w:footnote>
  <w:footnote w:type="continuationSeparator" w:id="0">
    <w:p w14:paraId="40FE3299" w14:textId="77777777" w:rsidR="00D027A9" w:rsidRDefault="00D027A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CC6"/>
    <w:rsid w:val="00044CC7"/>
    <w:rsid w:val="000D51EA"/>
    <w:rsid w:val="00171CC6"/>
    <w:rsid w:val="00180F21"/>
    <w:rsid w:val="0028001A"/>
    <w:rsid w:val="006A43C4"/>
    <w:rsid w:val="00714923"/>
    <w:rsid w:val="007321C3"/>
    <w:rsid w:val="00744D63"/>
    <w:rsid w:val="008E6F02"/>
    <w:rsid w:val="00912FE2"/>
    <w:rsid w:val="00A02974"/>
    <w:rsid w:val="00A27186"/>
    <w:rsid w:val="00BD44DA"/>
    <w:rsid w:val="00D0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D30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171CC6"/>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171CC6"/>
    <w:rPr>
      <w:rFonts w:asciiTheme="majorHAnsi" w:eastAsiaTheme="majorEastAsia" w:hAnsiTheme="majorHAnsi" w:cstheme="majorBidi"/>
      <w:color w:val="BF5B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b/Library/Containers/com.microsoft.Word/Data/Library/Caches/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5</TotalTime>
  <Pages>1</Pages>
  <Words>247</Words>
  <Characters>1412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Rob Navarro</cp:lastModifiedBy>
  <cp:revision>4</cp:revision>
  <cp:lastPrinted>2016-01-30T22:05:00Z</cp:lastPrinted>
  <dcterms:created xsi:type="dcterms:W3CDTF">2016-01-30T22:05:00Z</dcterms:created>
  <dcterms:modified xsi:type="dcterms:W3CDTF">2016-02-07T01:31:00Z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