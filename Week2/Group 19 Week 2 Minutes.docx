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774EC" w14:textId="77777777" w:rsidR="00A27186" w:rsidRDefault="00171CC6">
      <w:pPr>
        <w:pStyle w:val="Title"/>
      </w:pPr>
      <w:r>
        <w:t>Group 19</w:t>
      </w:r>
    </w:p>
    <w:p w14:paraId="622D53B4" w14:textId="77777777" w:rsidR="00171CC6" w:rsidRDefault="00171CC6">
      <w:pPr>
        <w:pStyle w:val="Title"/>
      </w:pPr>
      <w:r>
        <w:t>Week 2 Minutes</w:t>
      </w:r>
    </w:p>
    <w:p w14:paraId="7FF115A6" w14:textId="77777777" w:rsidR="00A27186" w:rsidRDefault="00171CC6">
      <w:pPr>
        <w:pStyle w:val="Heading1"/>
      </w:pPr>
      <w:r>
        <w:t>Tuesday, January 12, 2016</w:t>
      </w:r>
    </w:p>
    <w:p w14:paraId="5ED88BC5" w14:textId="77777777" w:rsidR="00171CC6" w:rsidRPr="00171CC6" w:rsidRDefault="00171CC6" w:rsidP="00171CC6">
      <w:pPr>
        <w:rPr>
          <w:b/>
        </w:rPr>
      </w:pPr>
      <w:r w:rsidRPr="00171CC6">
        <w:rPr>
          <w:b/>
        </w:rPr>
        <w:t>Attendees:</w:t>
      </w:r>
    </w:p>
    <w:p w14:paraId="3476F82F" w14:textId="77777777" w:rsidR="00171CC6" w:rsidRDefault="00171CC6" w:rsidP="00171CC6">
      <w:pPr>
        <w:spacing w:line="240" w:lineRule="auto"/>
      </w:pPr>
      <w:r>
        <w:t xml:space="preserve">Danielle </w:t>
      </w:r>
      <w:proofErr w:type="spellStart"/>
      <w:r>
        <w:t>Eckstrom</w:t>
      </w:r>
      <w:proofErr w:type="spellEnd"/>
      <w:r>
        <w:t xml:space="preserve">                                                                                                                                                Robert Navarro                                                                                                                                                    </w:t>
      </w:r>
      <w:proofErr w:type="spellStart"/>
      <w:r>
        <w:t>Ambrelle</w:t>
      </w:r>
      <w:proofErr w:type="spellEnd"/>
      <w:r>
        <w:t xml:space="preserve"> Palmer                                                                                                                                            David </w:t>
      </w:r>
      <w:proofErr w:type="spellStart"/>
      <w:r>
        <w:t>Sobota</w:t>
      </w:r>
      <w:proofErr w:type="spellEnd"/>
    </w:p>
    <w:p w14:paraId="531BE0F7" w14:textId="77777777" w:rsidR="00171CC6" w:rsidRDefault="00171CC6" w:rsidP="00171CC6">
      <w:pPr>
        <w:spacing w:line="240" w:lineRule="auto"/>
      </w:pPr>
      <w:r>
        <w:t>Time: 8:00 PM – 10:15 PM</w:t>
      </w:r>
    </w:p>
    <w:p w14:paraId="6F923EEA" w14:textId="77777777" w:rsidR="00171CC6" w:rsidRDefault="00171CC6" w:rsidP="00171CC6">
      <w:pPr>
        <w:spacing w:line="240" w:lineRule="auto"/>
      </w:pPr>
      <w:r>
        <w:t>A skype chat was initiated with all group members present. We started off the discussion by deciding if we wanted to separate the worksheets out individually and then meet to discuss the results. We decided that we would see how this week goes and determine if this is a viable option.</w:t>
      </w:r>
    </w:p>
    <w:p w14:paraId="58849962" w14:textId="77777777" w:rsidR="00171CC6" w:rsidRDefault="00171CC6" w:rsidP="00171CC6">
      <w:pPr>
        <w:pStyle w:val="Heading2"/>
      </w:pPr>
      <w:r>
        <w:t>Worksheet 0:</w:t>
      </w:r>
    </w:p>
    <w:p w14:paraId="71FD2089" w14:textId="77777777" w:rsidR="00171CC6" w:rsidRDefault="00171CC6">
      <w:r>
        <w:t>It took a little while to get going on this first worksheet. No one had had time to work through the first programming assignment yet so time was spent reviewing C code to determine the correct syntax. The entire group was able to contribute to solving different parts of the problem and we were able to complete the worksheet.</w:t>
      </w:r>
    </w:p>
    <w:p w14:paraId="16D6231B" w14:textId="77777777" w:rsidR="00171CC6" w:rsidRDefault="00171CC6" w:rsidP="00171CC6">
      <w:pPr>
        <w:pStyle w:val="Heading2"/>
      </w:pPr>
      <w:r>
        <w:t>Worksheet 14</w:t>
      </w:r>
      <w:r>
        <w:t>:</w:t>
      </w:r>
    </w:p>
    <w:p w14:paraId="300D75B0" w14:textId="77777777" w:rsidR="00171CC6" w:rsidRDefault="00171CC6" w:rsidP="00171CC6">
      <w:r>
        <w:t xml:space="preserve">This worksheet was handled </w:t>
      </w:r>
      <w:r w:rsidR="00912FE2">
        <w:t>like worksheet 0. As a group we continued to get a better grasp of the C syntax. It took us a decent amount of time to write each function but we were able to successfully complete each function as a group.</w:t>
      </w:r>
    </w:p>
    <w:p w14:paraId="0F68A13B" w14:textId="77777777" w:rsidR="00912FE2" w:rsidRDefault="00912FE2" w:rsidP="00171CC6">
      <w:r>
        <w:t xml:space="preserve">At this point it was already past 10PM so we decided that we would reconvene on Thursday, January 16. </w:t>
      </w:r>
    </w:p>
    <w:p w14:paraId="3BFE0211" w14:textId="77777777" w:rsidR="00912FE2" w:rsidRDefault="00912FE2" w:rsidP="00171CC6"/>
    <w:p w14:paraId="1AA21168" w14:textId="77777777" w:rsidR="00912FE2" w:rsidRDefault="00912FE2" w:rsidP="00171CC6"/>
    <w:p w14:paraId="56828458" w14:textId="77777777" w:rsidR="00912FE2" w:rsidRDefault="00912FE2" w:rsidP="00912FE2">
      <w:pPr>
        <w:pStyle w:val="Heading1"/>
      </w:pPr>
      <w:r>
        <w:lastRenderedPageBreak/>
        <w:t>Thursday, January 14</w:t>
      </w:r>
      <w:r>
        <w:t>, 2016</w:t>
      </w:r>
    </w:p>
    <w:p w14:paraId="681BFB55" w14:textId="77777777" w:rsidR="00912FE2" w:rsidRPr="00171CC6" w:rsidRDefault="00912FE2" w:rsidP="00912FE2">
      <w:pPr>
        <w:rPr>
          <w:b/>
        </w:rPr>
      </w:pPr>
      <w:r w:rsidRPr="00171CC6">
        <w:rPr>
          <w:b/>
        </w:rPr>
        <w:t>Attendees:</w:t>
      </w:r>
    </w:p>
    <w:p w14:paraId="1485E424" w14:textId="77777777" w:rsidR="00912FE2" w:rsidRDefault="00912FE2" w:rsidP="00912FE2">
      <w:pPr>
        <w:spacing w:line="240" w:lineRule="auto"/>
      </w:pPr>
      <w:r>
        <w:t xml:space="preserve">Danielle </w:t>
      </w:r>
      <w:proofErr w:type="spellStart"/>
      <w:r>
        <w:t>Eckstrom</w:t>
      </w:r>
      <w:proofErr w:type="spellEnd"/>
      <w:r>
        <w:t xml:space="preserve">                                                                                                                                                Robert Navarro                                                                                                                                                    </w:t>
      </w:r>
      <w:proofErr w:type="spellStart"/>
      <w:r>
        <w:t>Ambrelle</w:t>
      </w:r>
      <w:proofErr w:type="spellEnd"/>
      <w:r>
        <w:t xml:space="preserve"> Palmer                                                                                                                                            David </w:t>
      </w:r>
      <w:proofErr w:type="spellStart"/>
      <w:r>
        <w:t>Sobota</w:t>
      </w:r>
      <w:proofErr w:type="spellEnd"/>
    </w:p>
    <w:p w14:paraId="6F8E0102" w14:textId="77777777" w:rsidR="00912FE2" w:rsidRDefault="00912FE2" w:rsidP="00912FE2">
      <w:pPr>
        <w:spacing w:line="240" w:lineRule="auto"/>
      </w:pPr>
      <w:r>
        <w:t>Time: 7</w:t>
      </w:r>
      <w:r>
        <w:t>:00 PM –</w:t>
      </w:r>
      <w:r>
        <w:t xml:space="preserve"> 8</w:t>
      </w:r>
      <w:r>
        <w:t>:</w:t>
      </w:r>
      <w:r>
        <w:t>00</w:t>
      </w:r>
      <w:r>
        <w:t xml:space="preserve"> PM</w:t>
      </w:r>
    </w:p>
    <w:p w14:paraId="35C991F4" w14:textId="77777777" w:rsidR="00912FE2" w:rsidRDefault="00912FE2" w:rsidP="00912FE2">
      <w:pPr>
        <w:spacing w:line="240" w:lineRule="auto"/>
      </w:pPr>
      <w:r>
        <w:t xml:space="preserve">A skype chat was initiated with all group members present. </w:t>
      </w:r>
      <w:r>
        <w:t xml:space="preserve">We started off the meeting by going over any questions that people had about assignment 1. After this we started work on worksheet 15. </w:t>
      </w:r>
    </w:p>
    <w:p w14:paraId="10F10A98" w14:textId="77777777" w:rsidR="00912FE2" w:rsidRDefault="00912FE2" w:rsidP="00912FE2">
      <w:pPr>
        <w:pStyle w:val="Heading2"/>
      </w:pPr>
      <w:r>
        <w:t>Worksheet 15</w:t>
      </w:r>
      <w:r>
        <w:t>:</w:t>
      </w:r>
      <w:bookmarkStart w:id="0" w:name="_GoBack"/>
      <w:bookmarkEnd w:id="0"/>
    </w:p>
    <w:p w14:paraId="0A30319A" w14:textId="77777777" w:rsidR="00912FE2" w:rsidRDefault="00912FE2" w:rsidP="00912FE2">
      <w:r>
        <w:t xml:space="preserve">We worked as a group to determine how many units were needed to add a certain amount of elements. The group worked well with each other and we were able to successfully find the answers. </w:t>
      </w:r>
    </w:p>
    <w:p w14:paraId="75EBA640" w14:textId="77777777" w:rsidR="00912FE2" w:rsidRDefault="00912FE2" w:rsidP="00912FE2">
      <w:pPr>
        <w:pStyle w:val="Heading2"/>
      </w:pPr>
      <w:r>
        <w:t>Worksheet 16</w:t>
      </w:r>
      <w:r>
        <w:t>:</w:t>
      </w:r>
    </w:p>
    <w:p w14:paraId="6C55E620" w14:textId="77777777" w:rsidR="00171CC6" w:rsidRDefault="00912FE2">
      <w:r>
        <w:t xml:space="preserve">We worked through creating the new stack functions. We were able to utilize many of the functions that we had created back in worksheet 14, which made the code much simpler. We talked through the algorithmic execution time questions until everyone was in agreement on an answer. </w:t>
      </w:r>
    </w:p>
    <w:p w14:paraId="366A43A6" w14:textId="77777777" w:rsidR="00912FE2" w:rsidRDefault="00912FE2" w:rsidP="00912FE2">
      <w:pPr>
        <w:pStyle w:val="Heading2"/>
      </w:pPr>
      <w:r>
        <w:t>Worksheet 21</w:t>
      </w:r>
      <w:r>
        <w:t>:</w:t>
      </w:r>
    </w:p>
    <w:p w14:paraId="25B2120B" w14:textId="77777777" w:rsidR="00912FE2" w:rsidRDefault="00912FE2" w:rsidP="00912FE2">
      <w:r>
        <w:t xml:space="preserve">We worked through creating the new </w:t>
      </w:r>
      <w:r>
        <w:t>bag</w:t>
      </w:r>
      <w:r>
        <w:t xml:space="preserve"> functions. </w:t>
      </w:r>
      <w:r>
        <w:t xml:space="preserve">We were able to successfully create the new function for finding a value in the bag. </w:t>
      </w:r>
      <w:r>
        <w:t>We</w:t>
      </w:r>
      <w:r>
        <w:t xml:space="preserve"> also</w:t>
      </w:r>
      <w:r>
        <w:t xml:space="preserve"> talked through the algorithmic </w:t>
      </w:r>
      <w:r>
        <w:t>complexity</w:t>
      </w:r>
      <w:r>
        <w:t xml:space="preserve"> questions until everyone was in agreement on an answer. </w:t>
      </w:r>
    </w:p>
    <w:p w14:paraId="3B6B0890" w14:textId="77777777" w:rsidR="00A27186" w:rsidRDefault="00912FE2">
      <w:r>
        <w:t>At this point we had finished all of the worksheets for this week. We d</w:t>
      </w:r>
      <w:r w:rsidR="00744D63">
        <w:t xml:space="preserve">ecided that we will meet again on </w:t>
      </w:r>
      <w:r w:rsidR="00744D63" w:rsidRPr="00744D63">
        <w:rPr>
          <w:b/>
        </w:rPr>
        <w:t>Wednesday, January 20, 2016.</w:t>
      </w:r>
    </w:p>
    <w:sectPr w:rsidR="00A27186">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00C95" w14:textId="77777777" w:rsidR="0028001A" w:rsidRDefault="0028001A">
      <w:pPr>
        <w:spacing w:after="0" w:line="240" w:lineRule="auto"/>
      </w:pPr>
      <w:r>
        <w:separator/>
      </w:r>
    </w:p>
  </w:endnote>
  <w:endnote w:type="continuationSeparator" w:id="0">
    <w:p w14:paraId="74F0CE77" w14:textId="77777777" w:rsidR="0028001A" w:rsidRDefault="0028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5F1D785B" w14:textId="77777777" w:rsidR="00A27186" w:rsidRDefault="0028001A">
        <w:r>
          <w:fldChar w:fldCharType="begin"/>
        </w:r>
        <w:r>
          <w:instrText xml:space="preserve"> PAGE   \* MERGEFORMAT </w:instrText>
        </w:r>
        <w:r>
          <w:fldChar w:fldCharType="separate"/>
        </w:r>
        <w:r w:rsidR="00744D6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FB9FA" w14:textId="77777777" w:rsidR="0028001A" w:rsidRDefault="0028001A">
      <w:pPr>
        <w:spacing w:after="0" w:line="240" w:lineRule="auto"/>
      </w:pPr>
      <w:r>
        <w:separator/>
      </w:r>
    </w:p>
  </w:footnote>
  <w:footnote w:type="continuationSeparator" w:id="0">
    <w:p w14:paraId="04431FCF" w14:textId="77777777" w:rsidR="0028001A" w:rsidRDefault="002800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C6"/>
    <w:rsid w:val="00171CC6"/>
    <w:rsid w:val="0028001A"/>
    <w:rsid w:val="00744D63"/>
    <w:rsid w:val="00912FE2"/>
    <w:rsid w:val="00A2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30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71CC6"/>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171CC6"/>
    <w:rPr>
      <w:rFonts w:asciiTheme="majorHAnsi" w:eastAsiaTheme="majorEastAsia" w:hAnsiTheme="majorHAnsi" w:cstheme="majorBidi"/>
      <w:color w:val="BF5B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Library/Containers/com.microsoft.Word/Data/Library/Caches/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4A8"/>
    <w:rsid w:val="002D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CB58419163F9488179B1219F77AB94">
    <w:name w:val="7CCB58419163F9488179B1219F77AB94"/>
  </w:style>
  <w:style w:type="paragraph" w:customStyle="1" w:styleId="926E9826239EA94B9276CAD235E90FF8">
    <w:name w:val="926E9826239EA94B9276CAD235E90FF8"/>
  </w:style>
  <w:style w:type="paragraph" w:customStyle="1" w:styleId="ED1FA82A51760C41916AF5F4D97A3E6F">
    <w:name w:val="ED1FA82A51760C41916AF5F4D97A3E6F"/>
  </w:style>
  <w:style w:type="paragraph" w:customStyle="1" w:styleId="6435AF120D92EE4584F1358D2CC9B679">
    <w:name w:val="6435AF120D92EE4584F1358D2CC9B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20</TotalTime>
  <Pages>2</Pages>
  <Words>476</Words>
  <Characters>2715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1</cp:revision>
  <dcterms:created xsi:type="dcterms:W3CDTF">2016-01-15T02:58:00Z</dcterms:created>
  <dcterms:modified xsi:type="dcterms:W3CDTF">2016-01-15T03:20:00Z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