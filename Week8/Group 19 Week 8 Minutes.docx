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31C50DC8" w:rsidR="00171CC6" w:rsidRDefault="000F7683">
      <w:pPr>
        <w:pStyle w:val="Title"/>
      </w:pPr>
      <w:r>
        <w:t>Week 8</w:t>
      </w:r>
      <w:r w:rsidR="00171CC6">
        <w:t xml:space="preserve"> Minutes</w:t>
      </w:r>
    </w:p>
    <w:p w14:paraId="7FF115A6" w14:textId="165576DF" w:rsidR="00A27186" w:rsidRDefault="00A02974">
      <w:pPr>
        <w:pStyle w:val="Heading1"/>
      </w:pPr>
      <w:r>
        <w:t xml:space="preserve">Wednesday, </w:t>
      </w:r>
      <w:r w:rsidR="000F7683">
        <w:t>February 24</w:t>
      </w:r>
      <w:r w:rsidR="00171CC6">
        <w:t>,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 xml:space="preserve">Danielle </w:t>
      </w:r>
      <w:proofErr w:type="spellStart"/>
      <w:r>
        <w:t>Eckstrom</w:t>
      </w:r>
      <w:proofErr w:type="spellEnd"/>
      <w:r>
        <w:t xml:space="preserve">                                                                                                                                                Robert Navarro                                                                                                                                                    </w:t>
      </w:r>
      <w:proofErr w:type="spellStart"/>
      <w:r>
        <w:t>Ambrelle</w:t>
      </w:r>
      <w:proofErr w:type="spellEnd"/>
      <w:r>
        <w:t xml:space="preserve"> Palmer                                                                                                                                            David </w:t>
      </w:r>
      <w:proofErr w:type="spellStart"/>
      <w:r>
        <w:t>Sobota</w:t>
      </w:r>
      <w:proofErr w:type="spellEnd"/>
    </w:p>
    <w:p w14:paraId="531BE0F7" w14:textId="026023DA" w:rsidR="00171CC6" w:rsidRDefault="000D51EA" w:rsidP="00171CC6">
      <w:pPr>
        <w:spacing w:line="240" w:lineRule="auto"/>
      </w:pPr>
      <w:r>
        <w:t>Time: 7:00 PM – 8:30</w:t>
      </w:r>
      <w:r w:rsidR="00171CC6">
        <w:t xml:space="preserve"> PM</w:t>
      </w:r>
    </w:p>
    <w:p w14:paraId="6F923EEA" w14:textId="3A8796B9" w:rsidR="00171CC6" w:rsidRDefault="00171CC6" w:rsidP="00171CC6">
      <w:pPr>
        <w:spacing w:line="240" w:lineRule="auto"/>
      </w:pPr>
      <w:r>
        <w:t xml:space="preserve">A skype chat was initiated with all group members present. </w:t>
      </w:r>
      <w:r w:rsidR="00A02974">
        <w:t xml:space="preserve">We hadn’t received for the work that we turned in last week so we proceed to start on the worksheets for this week. </w:t>
      </w:r>
    </w:p>
    <w:p w14:paraId="58849962" w14:textId="00B9BFFF" w:rsidR="00171CC6" w:rsidRDefault="000F7683" w:rsidP="00171CC6">
      <w:pPr>
        <w:pStyle w:val="Heading2"/>
      </w:pPr>
      <w:r>
        <w:t>Worksheet 36</w:t>
      </w:r>
      <w:r w:rsidR="00171CC6">
        <w:t>:</w:t>
      </w:r>
    </w:p>
    <w:p w14:paraId="71FD2089" w14:textId="3400FE4A" w:rsidR="00171CC6" w:rsidRDefault="000F7683">
      <w:r>
        <w:t xml:space="preserve">This worksheet was a bit more challenging for the group. We worked through the worksheet and we were sure to answer all of the questions that we came across. We will be sure to review our answers when the answers to the worksheet are released.  </w:t>
      </w:r>
    </w:p>
    <w:p w14:paraId="16D6231B" w14:textId="41009961" w:rsidR="00171CC6" w:rsidRDefault="000F7683" w:rsidP="00171CC6">
      <w:pPr>
        <w:pStyle w:val="Heading2"/>
      </w:pPr>
      <w:r>
        <w:t>Worksheet 37</w:t>
      </w:r>
      <w:r w:rsidR="00171CC6">
        <w:t>:</w:t>
      </w:r>
    </w:p>
    <w:p w14:paraId="300D75B0" w14:textId="25CE236F" w:rsidR="00171CC6" w:rsidRDefault="000F7683" w:rsidP="00171CC6">
      <w:r>
        <w:t xml:space="preserve">Another challenging worksheet for our group. We were able to work through all of the functions but we found ourselves discussing they answers much longer than previous worksheets. Similar to the last worksheet we will be sure to review our answers next week. </w:t>
      </w:r>
    </w:p>
    <w:p w14:paraId="4DB2FA50" w14:textId="26D9E0AA" w:rsidR="00320440" w:rsidRDefault="000F7683" w:rsidP="00320440">
      <w:pPr>
        <w:pStyle w:val="Heading2"/>
      </w:pPr>
      <w:r>
        <w:t>Worksheet 38</w:t>
      </w:r>
      <w:r w:rsidR="00320440">
        <w:t>:</w:t>
      </w:r>
    </w:p>
    <w:p w14:paraId="43379478" w14:textId="6BB7A14C" w:rsidR="00320440" w:rsidRDefault="000F7683" w:rsidP="00171CC6">
      <w:r>
        <w:t xml:space="preserve">This worksheet was the easiest out of the week conceptually for our group. We worked through each function as a group in order to find a solution. Overall we were fairly confident in our answer, but we will need to review them once the solutions are released. </w:t>
      </w:r>
    </w:p>
    <w:p w14:paraId="3B6B0890" w14:textId="65C06924" w:rsidR="00A27186" w:rsidRPr="00BD44DA" w:rsidRDefault="00912FE2">
      <w:r>
        <w:t>At this point we had finished all of the worksheets for this week. We d</w:t>
      </w:r>
      <w:r w:rsidR="00744D63">
        <w:t xml:space="preserve">ecided that we will meet again on </w:t>
      </w:r>
      <w:r w:rsidR="000F7683">
        <w:rPr>
          <w:b/>
        </w:rPr>
        <w:t>Thursday</w:t>
      </w:r>
      <w:r w:rsidR="00BD44DA">
        <w:rPr>
          <w:b/>
        </w:rPr>
        <w:t xml:space="preserve">, </w:t>
      </w:r>
      <w:r w:rsidR="000F7683">
        <w:rPr>
          <w:b/>
        </w:rPr>
        <w:t>March</w:t>
      </w:r>
      <w:r w:rsidR="00320440">
        <w:rPr>
          <w:b/>
        </w:rPr>
        <w:t xml:space="preserve"> </w:t>
      </w:r>
      <w:r w:rsidR="000F7683">
        <w:rPr>
          <w:b/>
        </w:rPr>
        <w:t>3</w:t>
      </w:r>
      <w:bookmarkStart w:id="0" w:name="_GoBack"/>
      <w:bookmarkEnd w:id="0"/>
      <w:r w:rsidR="00744D63" w:rsidRPr="00744D63">
        <w:rPr>
          <w:b/>
        </w:rPr>
        <w:t>, 2016.</w:t>
      </w:r>
      <w:r w:rsidR="00BD44DA">
        <w:rPr>
          <w:b/>
        </w:rPr>
        <w:t xml:space="preserve"> </w:t>
      </w:r>
    </w:p>
    <w:sectPr w:rsidR="00A27186" w:rsidRPr="00BD44D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9C7C2" w14:textId="77777777" w:rsidR="00953268" w:rsidRDefault="00953268">
      <w:pPr>
        <w:spacing w:after="0" w:line="240" w:lineRule="auto"/>
      </w:pPr>
      <w:r>
        <w:separator/>
      </w:r>
    </w:p>
  </w:endnote>
  <w:endnote w:type="continuationSeparator" w:id="0">
    <w:p w14:paraId="3B27A35E" w14:textId="77777777" w:rsidR="00953268" w:rsidRDefault="0095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82359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35A5" w14:textId="77777777" w:rsidR="00953268" w:rsidRDefault="00953268">
      <w:pPr>
        <w:spacing w:after="0" w:line="240" w:lineRule="auto"/>
      </w:pPr>
      <w:r>
        <w:separator/>
      </w:r>
    </w:p>
  </w:footnote>
  <w:footnote w:type="continuationSeparator" w:id="0">
    <w:p w14:paraId="4C9A7D97" w14:textId="77777777" w:rsidR="00953268" w:rsidRDefault="009532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044CC7"/>
    <w:rsid w:val="000D51EA"/>
    <w:rsid w:val="000F7683"/>
    <w:rsid w:val="00171CC6"/>
    <w:rsid w:val="00180F21"/>
    <w:rsid w:val="0028001A"/>
    <w:rsid w:val="00320440"/>
    <w:rsid w:val="006A43C4"/>
    <w:rsid w:val="00714923"/>
    <w:rsid w:val="007321C3"/>
    <w:rsid w:val="00744D63"/>
    <w:rsid w:val="00823590"/>
    <w:rsid w:val="008E6F02"/>
    <w:rsid w:val="00912FE2"/>
    <w:rsid w:val="00953268"/>
    <w:rsid w:val="00A02974"/>
    <w:rsid w:val="00A27186"/>
    <w:rsid w:val="00BD44DA"/>
    <w:rsid w:val="00D027A9"/>
    <w:rsid w:val="00D5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TotalTime>
  <Pages>1</Pages>
  <Words>315</Words>
  <Characters>1380</Characters>
  <Application>Microsoft Macintosh Word</Application>
  <DocSecurity>0</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2</cp:revision>
  <cp:lastPrinted>2016-01-30T22:05:00Z</cp:lastPrinted>
  <dcterms:created xsi:type="dcterms:W3CDTF">2016-02-28T10:49:00Z</dcterms:created>
  <dcterms:modified xsi:type="dcterms:W3CDTF">2016-02-28T10:49:00Z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