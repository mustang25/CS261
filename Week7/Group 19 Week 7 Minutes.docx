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774EC" w14:textId="77777777" w:rsidR="00A27186" w:rsidRDefault="00171CC6">
      <w:pPr>
        <w:pStyle w:val="Title"/>
      </w:pPr>
      <w:r>
        <w:t>Group 19</w:t>
      </w:r>
    </w:p>
    <w:p w14:paraId="622D53B4" w14:textId="4F2C94D0" w:rsidR="00171CC6" w:rsidRDefault="00320440">
      <w:pPr>
        <w:pStyle w:val="Title"/>
      </w:pPr>
      <w:r>
        <w:t>Week 7</w:t>
      </w:r>
      <w:r w:rsidR="00171CC6">
        <w:t xml:space="preserve"> Minutes</w:t>
      </w:r>
    </w:p>
    <w:p w14:paraId="7FF115A6" w14:textId="60C63599" w:rsidR="00A27186" w:rsidRDefault="00A02974">
      <w:pPr>
        <w:pStyle w:val="Heading1"/>
      </w:pPr>
      <w:r>
        <w:t xml:space="preserve">Wednesday, </w:t>
      </w:r>
      <w:r w:rsidR="00320440">
        <w:t>February 17</w:t>
      </w:r>
      <w:r w:rsidR="00171CC6">
        <w:t>, 2016</w:t>
      </w:r>
    </w:p>
    <w:p w14:paraId="5ED88BC5" w14:textId="77777777" w:rsidR="00171CC6" w:rsidRPr="00171CC6" w:rsidRDefault="00171CC6" w:rsidP="00171CC6">
      <w:pPr>
        <w:rPr>
          <w:b/>
        </w:rPr>
      </w:pPr>
      <w:r w:rsidRPr="00171CC6">
        <w:rPr>
          <w:b/>
        </w:rPr>
        <w:t>Attendees:</w:t>
      </w:r>
    </w:p>
    <w:p w14:paraId="3476F82F" w14:textId="77777777" w:rsidR="00171CC6" w:rsidRDefault="00171CC6" w:rsidP="00171CC6">
      <w:pPr>
        <w:spacing w:line="240" w:lineRule="auto"/>
      </w:pPr>
      <w:r>
        <w:t>Danielle Eckstrom                                                                                                                                                Robert Navarro                                                                                                                                                    Ambrelle Palmer                                                                                                                                            David Sobota</w:t>
      </w:r>
    </w:p>
    <w:p w14:paraId="531BE0F7" w14:textId="026023DA" w:rsidR="00171CC6" w:rsidRDefault="000D51EA" w:rsidP="00171CC6">
      <w:pPr>
        <w:spacing w:line="240" w:lineRule="auto"/>
      </w:pPr>
      <w:r>
        <w:t>Time: 7:00 PM – 8:30</w:t>
      </w:r>
      <w:r w:rsidR="00171CC6">
        <w:t xml:space="preserve"> PM</w:t>
      </w:r>
    </w:p>
    <w:p w14:paraId="6F923EEA" w14:textId="3A8796B9" w:rsidR="00171CC6" w:rsidRDefault="00171CC6" w:rsidP="00171CC6">
      <w:pPr>
        <w:spacing w:line="240" w:lineRule="auto"/>
      </w:pPr>
      <w:r>
        <w:t xml:space="preserve">A skype chat was initiated with all group members present. </w:t>
      </w:r>
      <w:r w:rsidR="00A02974">
        <w:t xml:space="preserve">We hadn’t received for the work that we turned in last week so we proceed to start on the worksheets for this week. </w:t>
      </w:r>
    </w:p>
    <w:p w14:paraId="58849962" w14:textId="0E4B5450" w:rsidR="00171CC6" w:rsidRDefault="00320440" w:rsidP="00171CC6">
      <w:pPr>
        <w:pStyle w:val="Heading2"/>
      </w:pPr>
      <w:r>
        <w:t>Worksheet Heap Practice</w:t>
      </w:r>
      <w:r w:rsidR="00171CC6">
        <w:t>:</w:t>
      </w:r>
    </w:p>
    <w:p w14:paraId="71FD2089" w14:textId="3F49D7F9" w:rsidR="00171CC6" w:rsidRDefault="00823590">
      <w:r>
        <w:t xml:space="preserve">As a group we went through the practice problems for Heaps and worked on creating drawings for each problem. Between the four of us we were able to quickly agree on what the next step for the problem was and this worksheet did not take us all that long. </w:t>
      </w:r>
      <w:r w:rsidR="00180F21">
        <w:t xml:space="preserve"> </w:t>
      </w:r>
    </w:p>
    <w:p w14:paraId="16D6231B" w14:textId="1F84E241" w:rsidR="00171CC6" w:rsidRDefault="00320440" w:rsidP="00171CC6">
      <w:pPr>
        <w:pStyle w:val="Heading2"/>
      </w:pPr>
      <w:r>
        <w:t>Worksheet 33</w:t>
      </w:r>
      <w:r w:rsidR="00171CC6">
        <w:t>:</w:t>
      </w:r>
    </w:p>
    <w:p w14:paraId="300D75B0" w14:textId="064D8D4A" w:rsidR="00171CC6" w:rsidRDefault="00823590" w:rsidP="00171CC6">
      <w:r>
        <w:t>This worksheet took us a little while due to us trying to figure out the _adjustHeap function. We were able to review the lectures from this week and use the pseudo code provided to help solve the problem. Even with the pseudo code it took us a while to completely wrap our head around the function, but we were eventually able to. The heapAdd function did not take us nearly as long and we were able to solve it quickly.</w:t>
      </w:r>
    </w:p>
    <w:p w14:paraId="4DB2FA50" w14:textId="4B7ADB9C" w:rsidR="00320440" w:rsidRDefault="00320440" w:rsidP="00320440">
      <w:pPr>
        <w:pStyle w:val="Heading2"/>
      </w:pPr>
      <w:r>
        <w:t>Worksheet 34</w:t>
      </w:r>
      <w:r>
        <w:t>:</w:t>
      </w:r>
    </w:p>
    <w:p w14:paraId="43379478" w14:textId="5C81C741" w:rsidR="00320440" w:rsidRDefault="00823590" w:rsidP="00171CC6">
      <w:r>
        <w:t>This worksheet took a while since we had to draw out each step as we sorted the heap. We worked through each step as a group and made sure that everyone knew how we got to each step in the sorting process.</w:t>
      </w:r>
      <w:r w:rsidR="00320440">
        <w:t xml:space="preserve"> </w:t>
      </w:r>
      <w:r>
        <w:t xml:space="preserve">Overall, we were able to work through this sheet fairly quickly. </w:t>
      </w:r>
      <w:bookmarkStart w:id="0" w:name="_GoBack"/>
      <w:bookmarkEnd w:id="0"/>
    </w:p>
    <w:p w14:paraId="3B6B0890" w14:textId="2335DF99" w:rsidR="00A27186" w:rsidRPr="00BD44DA" w:rsidRDefault="00912FE2">
      <w:r>
        <w:t>At this point we had finished all of the worksheets for this week. We d</w:t>
      </w:r>
      <w:r w:rsidR="00744D63">
        <w:t xml:space="preserve">ecided that we will meet again on </w:t>
      </w:r>
      <w:r w:rsidR="00BD44DA">
        <w:rPr>
          <w:b/>
        </w:rPr>
        <w:t xml:space="preserve">Wednesday, </w:t>
      </w:r>
      <w:r w:rsidR="00320440">
        <w:rPr>
          <w:b/>
        </w:rPr>
        <w:t>February 24</w:t>
      </w:r>
      <w:r w:rsidR="00744D63" w:rsidRPr="00744D63">
        <w:rPr>
          <w:b/>
        </w:rPr>
        <w:t>, 2016.</w:t>
      </w:r>
      <w:r w:rsidR="00BD44DA">
        <w:rPr>
          <w:b/>
        </w:rPr>
        <w:t xml:space="preserve"> </w:t>
      </w:r>
    </w:p>
    <w:sectPr w:rsidR="00A27186" w:rsidRPr="00BD44DA">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84EA9E" w14:textId="77777777" w:rsidR="00D537BB" w:rsidRDefault="00D537BB">
      <w:pPr>
        <w:spacing w:after="0" w:line="240" w:lineRule="auto"/>
      </w:pPr>
      <w:r>
        <w:separator/>
      </w:r>
    </w:p>
  </w:endnote>
  <w:endnote w:type="continuationSeparator" w:id="0">
    <w:p w14:paraId="77FAC75B" w14:textId="77777777" w:rsidR="00D537BB" w:rsidRDefault="00D53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5F1D785B" w14:textId="77777777" w:rsidR="00A27186" w:rsidRDefault="0028001A">
        <w:r>
          <w:fldChar w:fldCharType="begin"/>
        </w:r>
        <w:r>
          <w:instrText xml:space="preserve"> PAGE   \* MERGEFORMAT </w:instrText>
        </w:r>
        <w:r>
          <w:fldChar w:fldCharType="separate"/>
        </w:r>
        <w:r w:rsidR="00823590">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7A0A6D" w14:textId="77777777" w:rsidR="00D537BB" w:rsidRDefault="00D537BB">
      <w:pPr>
        <w:spacing w:after="0" w:line="240" w:lineRule="auto"/>
      </w:pPr>
      <w:r>
        <w:separator/>
      </w:r>
    </w:p>
  </w:footnote>
  <w:footnote w:type="continuationSeparator" w:id="0">
    <w:p w14:paraId="1FD41CA1" w14:textId="77777777" w:rsidR="00D537BB" w:rsidRDefault="00D537B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CC6"/>
    <w:rsid w:val="00044CC7"/>
    <w:rsid w:val="000D51EA"/>
    <w:rsid w:val="00171CC6"/>
    <w:rsid w:val="00180F21"/>
    <w:rsid w:val="0028001A"/>
    <w:rsid w:val="00320440"/>
    <w:rsid w:val="006A43C4"/>
    <w:rsid w:val="00714923"/>
    <w:rsid w:val="007321C3"/>
    <w:rsid w:val="00744D63"/>
    <w:rsid w:val="00823590"/>
    <w:rsid w:val="008E6F02"/>
    <w:rsid w:val="00912FE2"/>
    <w:rsid w:val="00A02974"/>
    <w:rsid w:val="00A27186"/>
    <w:rsid w:val="00BD44DA"/>
    <w:rsid w:val="00D027A9"/>
    <w:rsid w:val="00D53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D30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171CC6"/>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sid w:val="00171CC6"/>
    <w:rPr>
      <w:rFonts w:asciiTheme="majorHAnsi" w:eastAsiaTheme="majorEastAsia" w:hAnsiTheme="majorHAnsi" w:cstheme="majorBidi"/>
      <w:color w:val="BF5B00"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b/Library/Containers/com.microsoft.Word/Data/Library/Caches/TM10002069/Write%20a%20Journal.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11</TotalTime>
  <Pages>1</Pages>
  <Words>282</Words>
  <Characters>1612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Navarro</dc:creator>
  <cp:keywords/>
  <dc:description/>
  <cp:lastModifiedBy>Rob Navarro</cp:lastModifiedBy>
  <cp:revision>6</cp:revision>
  <cp:lastPrinted>2016-01-30T22:05:00Z</cp:lastPrinted>
  <dcterms:created xsi:type="dcterms:W3CDTF">2016-01-30T22:05:00Z</dcterms:created>
  <dcterms:modified xsi:type="dcterms:W3CDTF">2016-02-20T22:25:00Z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